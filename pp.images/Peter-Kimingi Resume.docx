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BEE6648" w14:textId="77777777" w:rsidTr="001B2ABD">
        <w:trPr>
          <w:trHeight w:val="4410"/>
        </w:trPr>
        <w:tc>
          <w:tcPr>
            <w:tcW w:w="3600" w:type="dxa"/>
            <w:vAlign w:val="bottom"/>
          </w:tcPr>
          <w:p w14:paraId="2C07DF77" w14:textId="02C19C76" w:rsidR="001B2ABD" w:rsidRDefault="000A25C0" w:rsidP="001B2ABD">
            <w:pPr>
              <w:tabs>
                <w:tab w:val="left" w:pos="990"/>
              </w:tabs>
              <w:jc w:val="center"/>
            </w:pPr>
            <w:r>
              <w:rPr>
                <w:noProof/>
              </w:rPr>
              <w:drawing>
                <wp:inline distT="0" distB="0" distL="0" distR="0" wp14:anchorId="589C147C" wp14:editId="00DA6C66">
                  <wp:extent cx="2139950" cy="2458085"/>
                  <wp:effectExtent l="0" t="0" r="0" b="0"/>
                  <wp:docPr id="156131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16860" name="Picture 1561316860"/>
                          <pic:cNvPicPr/>
                        </pic:nvPicPr>
                        <pic:blipFill>
                          <a:blip r:embed="rId6">
                            <a:extLst>
                              <a:ext uri="{28A0092B-C50C-407E-A947-70E740481C1C}">
                                <a14:useLocalDpi xmlns:a14="http://schemas.microsoft.com/office/drawing/2010/main" val="0"/>
                              </a:ext>
                            </a:extLst>
                          </a:blip>
                          <a:stretch>
                            <a:fillRect/>
                          </a:stretch>
                        </pic:blipFill>
                        <pic:spPr>
                          <a:xfrm>
                            <a:off x="0" y="0"/>
                            <a:ext cx="2139950" cy="2458085"/>
                          </a:xfrm>
                          <a:prstGeom prst="rect">
                            <a:avLst/>
                          </a:prstGeom>
                        </pic:spPr>
                      </pic:pic>
                    </a:graphicData>
                  </a:graphic>
                </wp:inline>
              </w:drawing>
            </w:r>
          </w:p>
        </w:tc>
        <w:tc>
          <w:tcPr>
            <w:tcW w:w="720" w:type="dxa"/>
          </w:tcPr>
          <w:p w14:paraId="45149A8B" w14:textId="77777777" w:rsidR="001B2ABD" w:rsidRDefault="001B2ABD" w:rsidP="000C45FF">
            <w:pPr>
              <w:tabs>
                <w:tab w:val="left" w:pos="990"/>
              </w:tabs>
            </w:pPr>
          </w:p>
        </w:tc>
        <w:tc>
          <w:tcPr>
            <w:tcW w:w="6470" w:type="dxa"/>
            <w:vAlign w:val="bottom"/>
          </w:tcPr>
          <w:p w14:paraId="427996D2" w14:textId="4267632B" w:rsidR="001B2ABD" w:rsidRDefault="00542036" w:rsidP="001B2ABD">
            <w:pPr>
              <w:pStyle w:val="Title"/>
            </w:pPr>
            <w:r>
              <w:t>peter kimingi</w:t>
            </w:r>
          </w:p>
          <w:p w14:paraId="7E29EB92" w14:textId="1C5CBDF4" w:rsidR="00542036" w:rsidRPr="00542036" w:rsidRDefault="00542036" w:rsidP="00542036"/>
          <w:p w14:paraId="4D9BC557" w14:textId="78AB7DE6" w:rsidR="001B2ABD" w:rsidRDefault="00542036" w:rsidP="001B2ABD">
            <w:pPr>
              <w:pStyle w:val="Subtitle"/>
            </w:pPr>
            <w:r>
              <w:rPr>
                <w:spacing w:val="2"/>
                <w:w w:val="74"/>
              </w:rPr>
              <w:t>Computer scientis</w:t>
            </w:r>
            <w:r>
              <w:rPr>
                <w:spacing w:val="4"/>
                <w:w w:val="74"/>
              </w:rPr>
              <w:t>t</w:t>
            </w:r>
          </w:p>
        </w:tc>
      </w:tr>
      <w:tr w:rsidR="001B2ABD" w14:paraId="7FD9784D" w14:textId="77777777" w:rsidTr="001B2ABD">
        <w:tc>
          <w:tcPr>
            <w:tcW w:w="3600" w:type="dxa"/>
          </w:tcPr>
          <w:sdt>
            <w:sdtPr>
              <w:id w:val="-1711873194"/>
              <w:placeholder>
                <w:docPart w:val="E5FDB2E96C96449B83DC405362560B20"/>
              </w:placeholder>
              <w:temporary/>
              <w:showingPlcHdr/>
              <w15:appearance w15:val="hidden"/>
            </w:sdtPr>
            <w:sdtContent>
              <w:p w14:paraId="33D6C388" w14:textId="77777777" w:rsidR="001B2ABD" w:rsidRDefault="00036450" w:rsidP="00036450">
                <w:pPr>
                  <w:pStyle w:val="Heading3"/>
                </w:pPr>
                <w:r w:rsidRPr="00D5459D">
                  <w:t>Profile</w:t>
                </w:r>
              </w:p>
            </w:sdtContent>
          </w:sdt>
          <w:sdt>
            <w:sdtPr>
              <w:id w:val="355866036"/>
              <w:placeholder>
                <w:docPart w:val="962FD3176C2A4D06A71F5DE823BAEA68"/>
              </w:placeholder>
              <w:temporary/>
              <w:showingPlcHdr/>
              <w15:appearance w15:val="hidden"/>
            </w:sdtPr>
            <w:sdtContent>
              <w:p w14:paraId="5117F71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F703B60" w14:textId="77777777" w:rsidR="009260CD" w:rsidRDefault="009260CD" w:rsidP="009260CD"/>
              <w:p w14:paraId="2FA2A6E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DEA656F" w14:textId="77777777" w:rsidR="00036450" w:rsidRDefault="00036450" w:rsidP="00036450"/>
          <w:p w14:paraId="56346C02" w14:textId="5DE06F23" w:rsidR="00542036" w:rsidRPr="00542036" w:rsidRDefault="00542036" w:rsidP="00542036">
            <w:pPr>
              <w:pStyle w:val="Heading3"/>
            </w:pPr>
            <w:r>
              <w:t>tel :0705168033</w:t>
            </w:r>
          </w:p>
          <w:sdt>
            <w:sdtPr>
              <w:id w:val="1111563247"/>
              <w:placeholder>
                <w:docPart w:val="BE2729CC2C0E42A08FEB5ED9FEC6F96A"/>
              </w:placeholder>
              <w:temporary/>
              <w:showingPlcHdr/>
              <w15:appearance w15:val="hidden"/>
            </w:sdtPr>
            <w:sdtContent>
              <w:p w14:paraId="23428133" w14:textId="77777777" w:rsidR="004D3011" w:rsidRDefault="004D3011" w:rsidP="004D3011">
                <w:r w:rsidRPr="004D3011">
                  <w:t>PHONE:</w:t>
                </w:r>
              </w:p>
            </w:sdtContent>
          </w:sdt>
          <w:sdt>
            <w:sdtPr>
              <w:id w:val="-324128318"/>
              <w:placeholder>
                <w:docPart w:val="F0B2AAEDBA8E45A58F72DD7F0D8251F2"/>
              </w:placeholder>
              <w:temporary/>
              <w:showingPlcHdr/>
              <w15:appearance w15:val="hidden"/>
            </w:sdtPr>
            <w:sdtContent>
              <w:p w14:paraId="4963487C" w14:textId="77777777" w:rsidR="004D3011" w:rsidRDefault="004D3011" w:rsidP="004D3011">
                <w:r>
                  <w:t>678-555-0103</w:t>
                </w:r>
              </w:p>
            </w:sdtContent>
          </w:sdt>
          <w:p w14:paraId="00E0976A" w14:textId="77777777" w:rsidR="004D3011" w:rsidRPr="004D3011" w:rsidRDefault="004D3011" w:rsidP="004D3011"/>
          <w:sdt>
            <w:sdtPr>
              <w:id w:val="67859272"/>
              <w:placeholder>
                <w:docPart w:val="2998C56F399745E09375D65068032A02"/>
              </w:placeholder>
              <w:temporary/>
              <w:showingPlcHdr/>
              <w15:appearance w15:val="hidden"/>
            </w:sdtPr>
            <w:sdtContent>
              <w:p w14:paraId="431D733B" w14:textId="77777777" w:rsidR="004D3011" w:rsidRDefault="004D3011" w:rsidP="004D3011">
                <w:r w:rsidRPr="004D3011">
                  <w:t>WEBSITE:</w:t>
                </w:r>
              </w:p>
            </w:sdtContent>
          </w:sdt>
          <w:sdt>
            <w:sdtPr>
              <w:id w:val="-720132143"/>
              <w:placeholder>
                <w:docPart w:val="34D519B36FE846AA95118941B911B26C"/>
              </w:placeholder>
              <w:temporary/>
              <w:showingPlcHdr/>
              <w15:appearance w15:val="hidden"/>
            </w:sdtPr>
            <w:sdtContent>
              <w:p w14:paraId="5BDA8157" w14:textId="77777777" w:rsidR="004D3011" w:rsidRDefault="00E4381A" w:rsidP="004D3011">
                <w:r>
                  <w:t>Website goes here</w:t>
                </w:r>
              </w:p>
            </w:sdtContent>
          </w:sdt>
          <w:p w14:paraId="68A0C2EA" w14:textId="77777777" w:rsidR="004D3011" w:rsidRDefault="004D3011" w:rsidP="004D3011"/>
          <w:sdt>
            <w:sdtPr>
              <w:id w:val="-240260293"/>
              <w:placeholder>
                <w:docPart w:val="8634808BBCCD4660AECBEEFFA143381E"/>
              </w:placeholder>
              <w:temporary/>
              <w:showingPlcHdr/>
              <w15:appearance w15:val="hidden"/>
            </w:sdtPr>
            <w:sdtContent>
              <w:p w14:paraId="304176C6" w14:textId="13170D08" w:rsidR="00036450" w:rsidRPr="00542036" w:rsidRDefault="004D3011" w:rsidP="004D3011">
                <w:pPr>
                  <w:rPr>
                    <w:rStyle w:val="Hyperlink"/>
                    <w:color w:val="auto"/>
                    <w:u w:val="none"/>
                  </w:rPr>
                </w:pPr>
                <w:r w:rsidRPr="004D3011">
                  <w:t>EMAIL:</w:t>
                </w:r>
              </w:p>
            </w:sdtContent>
          </w:sdt>
          <w:p w14:paraId="395B6F51" w14:textId="05BC8E33" w:rsidR="00B81549" w:rsidRPr="00B81549" w:rsidRDefault="00B81549" w:rsidP="00B81549">
            <w:pPr>
              <w:pStyle w:val="Heading3"/>
            </w:pPr>
            <w:r>
              <w:t xml:space="preserve">coding. graphical designs art. </w:t>
            </w:r>
          </w:p>
          <w:sdt>
            <w:sdtPr>
              <w:id w:val="1444813694"/>
              <w:placeholder>
                <w:docPart w:val="57D6F80502BF4CD6A0588438C8F9E0B8"/>
              </w:placeholder>
              <w:temporary/>
              <w:showingPlcHdr/>
              <w15:appearance w15:val="hidden"/>
            </w:sdtPr>
            <w:sdtContent>
              <w:p w14:paraId="0B00CCB1" w14:textId="77777777" w:rsidR="004D3011" w:rsidRDefault="004D3011" w:rsidP="004D3011">
                <w:r w:rsidRPr="004D3011">
                  <w:t>Hobby #1</w:t>
                </w:r>
              </w:p>
            </w:sdtContent>
          </w:sdt>
          <w:sdt>
            <w:sdtPr>
              <w:id w:val="127826779"/>
              <w:placeholder>
                <w:docPart w:val="F843EC1B75AB43848EE1B2B822D3AE45"/>
              </w:placeholder>
              <w:temporary/>
              <w:showingPlcHdr/>
              <w15:appearance w15:val="hidden"/>
            </w:sdtPr>
            <w:sdtContent>
              <w:p w14:paraId="38B94A3D" w14:textId="77777777" w:rsidR="004D3011" w:rsidRDefault="004D3011" w:rsidP="004D3011">
                <w:r w:rsidRPr="004D3011">
                  <w:t>Hobby #2</w:t>
                </w:r>
              </w:p>
            </w:sdtContent>
          </w:sdt>
          <w:sdt>
            <w:sdtPr>
              <w:id w:val="-1460640448"/>
              <w:placeholder>
                <w:docPart w:val="29CD0C494E6549979F8E19F77A64B52E"/>
              </w:placeholder>
              <w:temporary/>
              <w:showingPlcHdr/>
              <w15:appearance w15:val="hidden"/>
            </w:sdtPr>
            <w:sdtContent>
              <w:p w14:paraId="3761D8E2" w14:textId="77777777" w:rsidR="004D3011" w:rsidRDefault="004D3011" w:rsidP="004D3011">
                <w:r w:rsidRPr="004D3011">
                  <w:t>Hobby #3</w:t>
                </w:r>
              </w:p>
            </w:sdtContent>
          </w:sdt>
          <w:sdt>
            <w:sdtPr>
              <w:id w:val="-1376452077"/>
              <w:placeholder>
                <w:docPart w:val="50D2DADBE1D843D983569230C6419CED"/>
              </w:placeholder>
              <w:temporary/>
              <w:showingPlcHdr/>
              <w15:appearance w15:val="hidden"/>
            </w:sdtPr>
            <w:sdtContent>
              <w:p w14:paraId="3FCA1DF5" w14:textId="77777777" w:rsidR="004D3011" w:rsidRPr="004D3011" w:rsidRDefault="004D3011" w:rsidP="004D3011">
                <w:r w:rsidRPr="004D3011">
                  <w:t>Hobby #4</w:t>
                </w:r>
              </w:p>
            </w:sdtContent>
          </w:sdt>
        </w:tc>
        <w:tc>
          <w:tcPr>
            <w:tcW w:w="720" w:type="dxa"/>
          </w:tcPr>
          <w:p w14:paraId="47EC2143" w14:textId="77777777" w:rsidR="001B2ABD" w:rsidRDefault="001B2ABD" w:rsidP="000C45FF">
            <w:pPr>
              <w:tabs>
                <w:tab w:val="left" w:pos="990"/>
              </w:tabs>
            </w:pPr>
          </w:p>
        </w:tc>
        <w:tc>
          <w:tcPr>
            <w:tcW w:w="6470" w:type="dxa"/>
          </w:tcPr>
          <w:sdt>
            <w:sdtPr>
              <w:id w:val="1049110328"/>
              <w:placeholder>
                <w:docPart w:val="53CED0B0E0A44A9D867A2837CDA8BA1F"/>
              </w:placeholder>
              <w:temporary/>
              <w:showingPlcHdr/>
              <w15:appearance w15:val="hidden"/>
            </w:sdtPr>
            <w:sdtContent>
              <w:p w14:paraId="48C4D856" w14:textId="77777777" w:rsidR="001B2ABD" w:rsidRDefault="00E25A26" w:rsidP="00036450">
                <w:pPr>
                  <w:pStyle w:val="Heading2"/>
                </w:pPr>
                <w:r w:rsidRPr="00036450">
                  <w:t>EDUCATION</w:t>
                </w:r>
              </w:p>
            </w:sdtContent>
          </w:sdt>
          <w:p w14:paraId="63B20722" w14:textId="585EF365" w:rsidR="000A25C0" w:rsidRPr="00803F95" w:rsidRDefault="00803F95" w:rsidP="000A25C0">
            <w:pPr>
              <w:pStyle w:val="Heading4"/>
            </w:pPr>
            <w:r>
              <w:t>Tertiary Education</w:t>
            </w:r>
          </w:p>
          <w:p w14:paraId="21F26318" w14:textId="545533D3" w:rsidR="000A25C0" w:rsidRPr="000A25C0" w:rsidRDefault="00542036" w:rsidP="000A25C0">
            <w:pPr>
              <w:pStyle w:val="Heading4"/>
            </w:pPr>
            <w:r>
              <w:t>Chuka University</w:t>
            </w:r>
          </w:p>
          <w:p w14:paraId="658580E4" w14:textId="4D14C9DC" w:rsidR="00036450" w:rsidRPr="00B359E4" w:rsidRDefault="00542036" w:rsidP="00B359E4">
            <w:pPr>
              <w:pStyle w:val="Date"/>
            </w:pPr>
            <w:r>
              <w:t>2021</w:t>
            </w:r>
            <w:r w:rsidR="00036450" w:rsidRPr="00B359E4">
              <w:t xml:space="preserve"> </w:t>
            </w:r>
            <w:r>
              <w:t>–</w:t>
            </w:r>
            <w:r w:rsidR="00036450" w:rsidRPr="00B359E4">
              <w:t xml:space="preserve"> </w:t>
            </w:r>
            <w:r>
              <w:t>current -- 2025</w:t>
            </w:r>
          </w:p>
          <w:p w14:paraId="4DAE9992" w14:textId="74C5005D" w:rsidR="004D3011" w:rsidRDefault="00542036" w:rsidP="00036450">
            <w:r>
              <w:t>Bachelors in computer science .an average of B</w:t>
            </w:r>
          </w:p>
          <w:p w14:paraId="3E4661B6" w14:textId="77777777" w:rsidR="00036450" w:rsidRDefault="00036450" w:rsidP="00036450"/>
          <w:p w14:paraId="1B5066CA" w14:textId="79E3F92E" w:rsidR="00803F95" w:rsidRDefault="00803F95" w:rsidP="00803F95">
            <w:pPr>
              <w:pStyle w:val="Heading4"/>
            </w:pPr>
            <w:r>
              <w:t>Secondary Education</w:t>
            </w:r>
          </w:p>
          <w:p w14:paraId="67D2259B" w14:textId="1A752670" w:rsidR="00803F95" w:rsidRPr="00803F95" w:rsidRDefault="00542036" w:rsidP="00803F95">
            <w:pPr>
              <w:pStyle w:val="Heading4"/>
            </w:pPr>
            <w:r>
              <w:t>Heni High School</w:t>
            </w:r>
          </w:p>
          <w:p w14:paraId="2757D383" w14:textId="39D5369A" w:rsidR="00036450" w:rsidRPr="00B359E4" w:rsidRDefault="00542036" w:rsidP="00B359E4">
            <w:pPr>
              <w:pStyle w:val="Date"/>
            </w:pPr>
            <w:r>
              <w:t>2017</w:t>
            </w:r>
            <w:r w:rsidR="00036450" w:rsidRPr="00B359E4">
              <w:t xml:space="preserve"> - </w:t>
            </w:r>
            <w:r>
              <w:t>2021</w:t>
            </w:r>
          </w:p>
          <w:p w14:paraId="6F5A2340" w14:textId="183F2ACE" w:rsidR="00036450" w:rsidRDefault="00542036" w:rsidP="00036450">
            <w:r>
              <w:t xml:space="preserve">Secondary education with a B plain in my </w:t>
            </w:r>
            <w:r w:rsidR="000A25C0">
              <w:t>KCSE</w:t>
            </w:r>
            <w:r>
              <w:t xml:space="preserve"> and best in sciences and mathematics</w:t>
            </w:r>
          </w:p>
          <w:p w14:paraId="344CA3B7" w14:textId="77777777" w:rsidR="000A25C0" w:rsidRDefault="000A25C0" w:rsidP="00036450"/>
          <w:p w14:paraId="2C691689" w14:textId="1F356A2D" w:rsidR="00803F95" w:rsidRDefault="00803F95" w:rsidP="00803F95">
            <w:pPr>
              <w:pStyle w:val="Heading4"/>
            </w:pPr>
            <w:r>
              <w:t>Primary Education</w:t>
            </w:r>
          </w:p>
          <w:p w14:paraId="59DB9B55" w14:textId="20D8BFB8" w:rsidR="00803F95" w:rsidRDefault="00803F95" w:rsidP="00803F95">
            <w:r>
              <w:t>Kenyatta Road Primary School</w:t>
            </w:r>
          </w:p>
          <w:p w14:paraId="46DEB777" w14:textId="7AF39287" w:rsidR="00803F95" w:rsidRDefault="00803F95" w:rsidP="00803F95">
            <w:r>
              <w:t>2010 – 2016</w:t>
            </w:r>
          </w:p>
          <w:p w14:paraId="4BB6F567" w14:textId="3CE91D93" w:rsidR="00803F95" w:rsidRPr="00803F95" w:rsidRDefault="00803F95" w:rsidP="00803F95">
            <w:r>
              <w:t xml:space="preserve">Managed to score 323 marks </w:t>
            </w:r>
          </w:p>
          <w:p w14:paraId="439BD57A" w14:textId="77777777" w:rsidR="000A25C0" w:rsidRDefault="000A25C0" w:rsidP="00036450"/>
          <w:sdt>
            <w:sdtPr>
              <w:id w:val="1001553383"/>
              <w:placeholder>
                <w:docPart w:val="B45062C208574A91A924A57D7342E579"/>
              </w:placeholder>
              <w:temporary/>
              <w:showingPlcHdr/>
              <w15:appearance w15:val="hidden"/>
            </w:sdtPr>
            <w:sdtContent>
              <w:p w14:paraId="70074635" w14:textId="77777777" w:rsidR="00036450" w:rsidRDefault="00036450" w:rsidP="00036450">
                <w:pPr>
                  <w:pStyle w:val="Heading2"/>
                </w:pPr>
                <w:r w:rsidRPr="00036450">
                  <w:t>WORK EXPERIENCE</w:t>
                </w:r>
              </w:p>
            </w:sdtContent>
          </w:sdt>
          <w:p w14:paraId="621D581D" w14:textId="77777777" w:rsidR="00036450" w:rsidRDefault="00000000" w:rsidP="00B359E4">
            <w:pPr>
              <w:pStyle w:val="Heading4"/>
              <w:rPr>
                <w:bCs/>
              </w:rPr>
            </w:pPr>
            <w:sdt>
              <w:sdtPr>
                <w:id w:val="-1315797015"/>
                <w:placeholder>
                  <w:docPart w:val="BE4CF96E9051489B9B89F8CFDD23E791"/>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F74379748694ABAB85BF0F9A1D7FDE8"/>
                </w:placeholder>
                <w:temporary/>
                <w:showingPlcHdr/>
                <w15:appearance w15:val="hidden"/>
              </w:sdtPr>
              <w:sdtEndPr>
                <w:rPr>
                  <w:bCs/>
                </w:rPr>
              </w:sdtEndPr>
              <w:sdtContent>
                <w:r w:rsidR="00036450" w:rsidRPr="00036450">
                  <w:t>[Job Title]</w:t>
                </w:r>
              </w:sdtContent>
            </w:sdt>
          </w:p>
          <w:p w14:paraId="1ACA29ED" w14:textId="77777777" w:rsidR="00036450" w:rsidRPr="00036450" w:rsidRDefault="00000000" w:rsidP="00B359E4">
            <w:pPr>
              <w:pStyle w:val="Date"/>
            </w:pPr>
            <w:sdt>
              <w:sdtPr>
                <w:id w:val="157580464"/>
                <w:placeholder>
                  <w:docPart w:val="4C0DE7F1080E4087A073618D1F4494E0"/>
                </w:placeholder>
                <w:temporary/>
                <w:showingPlcHdr/>
                <w15:appearance w15:val="hidden"/>
              </w:sdtPr>
              <w:sdtContent>
                <w:r w:rsidR="00036450" w:rsidRPr="00036450">
                  <w:t>[Dates From]</w:t>
                </w:r>
              </w:sdtContent>
            </w:sdt>
            <w:r w:rsidR="00036450" w:rsidRPr="00036450">
              <w:t>–</w:t>
            </w:r>
            <w:sdt>
              <w:sdtPr>
                <w:id w:val="-1101104884"/>
                <w:placeholder>
                  <w:docPart w:val="4AADDEB8F47A4981A8C44DF10061B4D4"/>
                </w:placeholder>
                <w:temporary/>
                <w:showingPlcHdr/>
                <w15:appearance w15:val="hidden"/>
              </w:sdtPr>
              <w:sdtContent>
                <w:r w:rsidR="00036450" w:rsidRPr="00036450">
                  <w:t>[To]</w:t>
                </w:r>
              </w:sdtContent>
            </w:sdt>
          </w:p>
          <w:p w14:paraId="58B73752" w14:textId="77777777" w:rsidR="00036450" w:rsidRDefault="00000000" w:rsidP="00036450">
            <w:sdt>
              <w:sdtPr>
                <w:id w:val="2029511879"/>
                <w:placeholder>
                  <w:docPart w:val="7B43CEF45EF048F4AD6B978EE2E93A0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07D236E9" w14:textId="77777777" w:rsidR="004D3011" w:rsidRDefault="004D3011" w:rsidP="00036450"/>
          <w:p w14:paraId="26912E43" w14:textId="77777777" w:rsidR="004D3011" w:rsidRPr="004D3011" w:rsidRDefault="00000000" w:rsidP="00B359E4">
            <w:pPr>
              <w:pStyle w:val="Heading4"/>
              <w:rPr>
                <w:bCs/>
              </w:rPr>
            </w:pPr>
            <w:sdt>
              <w:sdtPr>
                <w:id w:val="1349680342"/>
                <w:placeholder>
                  <w:docPart w:val="92949E4E56A74F1C9F0010A2869E97BD"/>
                </w:placeholder>
                <w:temporary/>
                <w:showingPlcHdr/>
                <w15:appearance w15:val="hidden"/>
              </w:sdtPr>
              <w:sdtContent>
                <w:r w:rsidR="004D3011" w:rsidRPr="004D3011">
                  <w:t>[Company Name]</w:t>
                </w:r>
              </w:sdtContent>
            </w:sdt>
            <w:r w:rsidR="004D3011" w:rsidRPr="004D3011">
              <w:t xml:space="preserve">  </w:t>
            </w:r>
            <w:sdt>
              <w:sdtPr>
                <w:id w:val="1901015838"/>
                <w:placeholder>
                  <w:docPart w:val="1ADD940468714B2DB9B8A79AA0D7FFD9"/>
                </w:placeholder>
                <w:temporary/>
                <w:showingPlcHdr/>
                <w15:appearance w15:val="hidden"/>
              </w:sdtPr>
              <w:sdtEndPr>
                <w:rPr>
                  <w:bCs/>
                </w:rPr>
              </w:sdtEndPr>
              <w:sdtContent>
                <w:r w:rsidR="004D3011" w:rsidRPr="004D3011">
                  <w:t>[Job Title]</w:t>
                </w:r>
              </w:sdtContent>
            </w:sdt>
          </w:p>
          <w:p w14:paraId="2AA87ADC" w14:textId="77777777" w:rsidR="004D3011" w:rsidRPr="004D3011" w:rsidRDefault="00000000" w:rsidP="00B359E4">
            <w:pPr>
              <w:pStyle w:val="Date"/>
            </w:pPr>
            <w:sdt>
              <w:sdtPr>
                <w:id w:val="1427539568"/>
                <w:placeholder>
                  <w:docPart w:val="E9CC9FBDB8A94E1AA94B41659EC48836"/>
                </w:placeholder>
                <w:temporary/>
                <w:showingPlcHdr/>
                <w15:appearance w15:val="hidden"/>
              </w:sdtPr>
              <w:sdtContent>
                <w:r w:rsidR="004D3011" w:rsidRPr="004D3011">
                  <w:t>[Dates From]</w:t>
                </w:r>
              </w:sdtContent>
            </w:sdt>
            <w:r w:rsidR="004D3011" w:rsidRPr="004D3011">
              <w:t>–</w:t>
            </w:r>
            <w:sdt>
              <w:sdtPr>
                <w:id w:val="-1046213544"/>
                <w:placeholder>
                  <w:docPart w:val="BAFD357DE71E42EFBE87E63558314C98"/>
                </w:placeholder>
                <w:temporary/>
                <w:showingPlcHdr/>
                <w15:appearance w15:val="hidden"/>
              </w:sdtPr>
              <w:sdtContent>
                <w:r w:rsidR="004D3011" w:rsidRPr="004D3011">
                  <w:t>[To]</w:t>
                </w:r>
              </w:sdtContent>
            </w:sdt>
          </w:p>
          <w:p w14:paraId="1C7E1E72" w14:textId="77777777" w:rsidR="004D3011" w:rsidRPr="004D3011" w:rsidRDefault="00000000" w:rsidP="004D3011">
            <w:sdt>
              <w:sdtPr>
                <w:id w:val="-448162616"/>
                <w:placeholder>
                  <w:docPart w:val="4981C9683F994C0E85A9F68AC72A77B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2D62AAB2" w14:textId="77777777" w:rsidR="004D3011" w:rsidRDefault="004D3011" w:rsidP="00036450"/>
          <w:p w14:paraId="3D3B39BE" w14:textId="77777777" w:rsidR="004D3011" w:rsidRPr="004D3011" w:rsidRDefault="00000000" w:rsidP="00B359E4">
            <w:pPr>
              <w:pStyle w:val="Heading4"/>
              <w:rPr>
                <w:bCs/>
              </w:rPr>
            </w:pPr>
            <w:sdt>
              <w:sdtPr>
                <w:id w:val="1676228846"/>
                <w:placeholder>
                  <w:docPart w:val="96A1AA40390B40AA9FA848EC5F8E2CD1"/>
                </w:placeholder>
                <w:temporary/>
                <w:showingPlcHdr/>
                <w15:appearance w15:val="hidden"/>
              </w:sdtPr>
              <w:sdtContent>
                <w:r w:rsidR="004D3011" w:rsidRPr="004D3011">
                  <w:t>[Company Name]</w:t>
                </w:r>
              </w:sdtContent>
            </w:sdt>
            <w:r w:rsidR="004D3011" w:rsidRPr="004D3011">
              <w:t xml:space="preserve">  </w:t>
            </w:r>
            <w:sdt>
              <w:sdtPr>
                <w:id w:val="1107463904"/>
                <w:placeholder>
                  <w:docPart w:val="3DE4B55C5D75406F9EB8BE0A17F32086"/>
                </w:placeholder>
                <w:temporary/>
                <w:showingPlcHdr/>
                <w15:appearance w15:val="hidden"/>
              </w:sdtPr>
              <w:sdtEndPr>
                <w:rPr>
                  <w:bCs/>
                </w:rPr>
              </w:sdtEndPr>
              <w:sdtContent>
                <w:r w:rsidR="004D3011" w:rsidRPr="004D3011">
                  <w:t>[Job Title]</w:t>
                </w:r>
              </w:sdtContent>
            </w:sdt>
          </w:p>
          <w:p w14:paraId="24230804" w14:textId="77777777" w:rsidR="004D3011" w:rsidRPr="004D3011" w:rsidRDefault="00000000" w:rsidP="00B359E4">
            <w:pPr>
              <w:pStyle w:val="Date"/>
            </w:pPr>
            <w:sdt>
              <w:sdtPr>
                <w:id w:val="-1949918139"/>
                <w:placeholder>
                  <w:docPart w:val="9387AA55C601439CA7BEFB3887ABD432"/>
                </w:placeholder>
                <w:temporary/>
                <w:showingPlcHdr/>
                <w15:appearance w15:val="hidden"/>
              </w:sdtPr>
              <w:sdtContent>
                <w:r w:rsidR="004D3011" w:rsidRPr="004D3011">
                  <w:t>[Dates From]</w:t>
                </w:r>
              </w:sdtContent>
            </w:sdt>
            <w:r w:rsidR="004D3011" w:rsidRPr="004D3011">
              <w:t>–</w:t>
            </w:r>
            <w:sdt>
              <w:sdtPr>
                <w:id w:val="1482970291"/>
                <w:placeholder>
                  <w:docPart w:val="90E7CA6126C441AC8D906E329CEDC94E"/>
                </w:placeholder>
                <w:temporary/>
                <w:showingPlcHdr/>
                <w15:appearance w15:val="hidden"/>
              </w:sdtPr>
              <w:sdtContent>
                <w:r w:rsidR="004D3011" w:rsidRPr="004D3011">
                  <w:t>[To]</w:t>
                </w:r>
              </w:sdtContent>
            </w:sdt>
          </w:p>
          <w:p w14:paraId="6EF73AB2" w14:textId="77777777" w:rsidR="004D3011" w:rsidRPr="004D3011" w:rsidRDefault="00000000" w:rsidP="004D3011">
            <w:sdt>
              <w:sdtPr>
                <w:id w:val="-1480993500"/>
                <w:placeholder>
                  <w:docPart w:val="2EE69D9F1EA64D5E91BF38C739B0F14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D93B62D" w14:textId="77777777" w:rsidR="004D3011" w:rsidRDefault="004D3011" w:rsidP="00036450"/>
          <w:sdt>
            <w:sdtPr>
              <w:id w:val="1669594239"/>
              <w:placeholder>
                <w:docPart w:val="F149B4FB3EEC433A9DCDD46D1F9AFAFE"/>
              </w:placeholder>
              <w:temporary/>
              <w:showingPlcHdr/>
              <w15:appearance w15:val="hidden"/>
            </w:sdtPr>
            <w:sdtContent>
              <w:p w14:paraId="46C0AB66" w14:textId="77777777" w:rsidR="00036450" w:rsidRDefault="00180329" w:rsidP="00036450">
                <w:pPr>
                  <w:pStyle w:val="Heading2"/>
                </w:pPr>
                <w:r w:rsidRPr="00036450">
                  <w:rPr>
                    <w:rStyle w:val="Heading2Char"/>
                    <w:b/>
                    <w:bCs/>
                    <w:caps/>
                  </w:rPr>
                  <w:t>SKILLS</w:t>
                </w:r>
              </w:p>
            </w:sdtContent>
          </w:sdt>
          <w:p w14:paraId="687C33B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3EFBCB1" wp14:editId="2F26AA6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54E92D57" w14:textId="77777777" w:rsidR="00B81549" w:rsidRDefault="00B81549" w:rsidP="000C45FF">
      <w:pPr>
        <w:tabs>
          <w:tab w:val="left" w:pos="990"/>
        </w:tabs>
      </w:pPr>
    </w:p>
    <w:sectPr w:rsidR="00B81549"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D7B66" w14:textId="77777777" w:rsidR="00BC6D5D" w:rsidRDefault="00BC6D5D" w:rsidP="000C45FF">
      <w:r>
        <w:separator/>
      </w:r>
    </w:p>
  </w:endnote>
  <w:endnote w:type="continuationSeparator" w:id="0">
    <w:p w14:paraId="37AC6F46" w14:textId="77777777" w:rsidR="00BC6D5D" w:rsidRDefault="00BC6D5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B82BE" w14:textId="77777777" w:rsidR="00BC6D5D" w:rsidRDefault="00BC6D5D" w:rsidP="000C45FF">
      <w:r>
        <w:separator/>
      </w:r>
    </w:p>
  </w:footnote>
  <w:footnote w:type="continuationSeparator" w:id="0">
    <w:p w14:paraId="39E71164" w14:textId="77777777" w:rsidR="00BC6D5D" w:rsidRDefault="00BC6D5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86C4E" w14:textId="77777777" w:rsidR="000C45FF" w:rsidRDefault="000C45FF">
    <w:pPr>
      <w:pStyle w:val="Header"/>
    </w:pPr>
    <w:r>
      <w:rPr>
        <w:noProof/>
      </w:rPr>
      <w:drawing>
        <wp:anchor distT="0" distB="0" distL="114300" distR="114300" simplePos="0" relativeHeight="251658240" behindDoc="1" locked="0" layoutInCell="1" allowOverlap="1" wp14:anchorId="7FE6F486" wp14:editId="5A3FAC9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36"/>
    <w:rsid w:val="00036450"/>
    <w:rsid w:val="00094499"/>
    <w:rsid w:val="000A25C0"/>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42036"/>
    <w:rsid w:val="005E39D5"/>
    <w:rsid w:val="00600670"/>
    <w:rsid w:val="0062123A"/>
    <w:rsid w:val="00646E75"/>
    <w:rsid w:val="00660E3B"/>
    <w:rsid w:val="006771D0"/>
    <w:rsid w:val="00715FCB"/>
    <w:rsid w:val="00743101"/>
    <w:rsid w:val="007607B9"/>
    <w:rsid w:val="00764C9F"/>
    <w:rsid w:val="007775E1"/>
    <w:rsid w:val="007867A0"/>
    <w:rsid w:val="007927F5"/>
    <w:rsid w:val="00802CA0"/>
    <w:rsid w:val="00803F95"/>
    <w:rsid w:val="009260CD"/>
    <w:rsid w:val="00940A66"/>
    <w:rsid w:val="00952C25"/>
    <w:rsid w:val="00A2118D"/>
    <w:rsid w:val="00AD0A50"/>
    <w:rsid w:val="00AD76E2"/>
    <w:rsid w:val="00B20152"/>
    <w:rsid w:val="00B359E4"/>
    <w:rsid w:val="00B57D98"/>
    <w:rsid w:val="00B70850"/>
    <w:rsid w:val="00B81549"/>
    <w:rsid w:val="00BC6D5D"/>
    <w:rsid w:val="00C066B6"/>
    <w:rsid w:val="00C37BA1"/>
    <w:rsid w:val="00C4674C"/>
    <w:rsid w:val="00C506CF"/>
    <w:rsid w:val="00C72BED"/>
    <w:rsid w:val="00C84743"/>
    <w:rsid w:val="00C9578B"/>
    <w:rsid w:val="00CB0055"/>
    <w:rsid w:val="00D2522B"/>
    <w:rsid w:val="00D422DE"/>
    <w:rsid w:val="00D5459D"/>
    <w:rsid w:val="00DA1F4D"/>
    <w:rsid w:val="00DD172A"/>
    <w:rsid w:val="00E25A26"/>
    <w:rsid w:val="00E4381A"/>
    <w:rsid w:val="00E55D74"/>
    <w:rsid w:val="00E8692F"/>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09A1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F3520222-EAB7-4694-8C93-095C087E47D5%7d\%7b14EECF29-C458-4EC2-B015-6470FB5E871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FDB2E96C96449B83DC405362560B20"/>
        <w:category>
          <w:name w:val="General"/>
          <w:gallery w:val="placeholder"/>
        </w:category>
        <w:types>
          <w:type w:val="bbPlcHdr"/>
        </w:types>
        <w:behaviors>
          <w:behavior w:val="content"/>
        </w:behaviors>
        <w:guid w:val="{5C610BD6-4541-440C-9DDF-7D3A45AD492D}"/>
      </w:docPartPr>
      <w:docPartBody>
        <w:p w:rsidR="00B714DA" w:rsidRDefault="00B714DA">
          <w:pPr>
            <w:pStyle w:val="E5FDB2E96C96449B83DC405362560B20"/>
          </w:pPr>
          <w:r w:rsidRPr="00D5459D">
            <w:t>Profile</w:t>
          </w:r>
        </w:p>
      </w:docPartBody>
    </w:docPart>
    <w:docPart>
      <w:docPartPr>
        <w:name w:val="962FD3176C2A4D06A71F5DE823BAEA68"/>
        <w:category>
          <w:name w:val="General"/>
          <w:gallery w:val="placeholder"/>
        </w:category>
        <w:types>
          <w:type w:val="bbPlcHdr"/>
        </w:types>
        <w:behaviors>
          <w:behavior w:val="content"/>
        </w:behaviors>
        <w:guid w:val="{2A64279F-B730-43E9-988A-A6966320781D}"/>
      </w:docPartPr>
      <w:docPartBody>
        <w:p w:rsidR="00B714DA" w:rsidRDefault="00B714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714DA" w:rsidRDefault="00B714DA" w:rsidP="009260CD"/>
        <w:p w:rsidR="00B714DA" w:rsidRDefault="00B714DA">
          <w:pPr>
            <w:pStyle w:val="962FD3176C2A4D06A71F5DE823BAEA6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BE2729CC2C0E42A08FEB5ED9FEC6F96A"/>
        <w:category>
          <w:name w:val="General"/>
          <w:gallery w:val="placeholder"/>
        </w:category>
        <w:types>
          <w:type w:val="bbPlcHdr"/>
        </w:types>
        <w:behaviors>
          <w:behavior w:val="content"/>
        </w:behaviors>
        <w:guid w:val="{5EE897AE-257B-468E-861A-B0CBB05B4F05}"/>
      </w:docPartPr>
      <w:docPartBody>
        <w:p w:rsidR="00B714DA" w:rsidRDefault="00B714DA">
          <w:pPr>
            <w:pStyle w:val="BE2729CC2C0E42A08FEB5ED9FEC6F96A"/>
          </w:pPr>
          <w:r w:rsidRPr="004D3011">
            <w:t>PHONE:</w:t>
          </w:r>
        </w:p>
      </w:docPartBody>
    </w:docPart>
    <w:docPart>
      <w:docPartPr>
        <w:name w:val="F0B2AAEDBA8E45A58F72DD7F0D8251F2"/>
        <w:category>
          <w:name w:val="General"/>
          <w:gallery w:val="placeholder"/>
        </w:category>
        <w:types>
          <w:type w:val="bbPlcHdr"/>
        </w:types>
        <w:behaviors>
          <w:behavior w:val="content"/>
        </w:behaviors>
        <w:guid w:val="{EDACD11B-D240-4A1E-8999-5972D90A58B6}"/>
      </w:docPartPr>
      <w:docPartBody>
        <w:p w:rsidR="00B714DA" w:rsidRDefault="00B714DA">
          <w:pPr>
            <w:pStyle w:val="F0B2AAEDBA8E45A58F72DD7F0D8251F2"/>
          </w:pPr>
          <w:r>
            <w:t>678-555-0103</w:t>
          </w:r>
        </w:p>
      </w:docPartBody>
    </w:docPart>
    <w:docPart>
      <w:docPartPr>
        <w:name w:val="2998C56F399745E09375D65068032A02"/>
        <w:category>
          <w:name w:val="General"/>
          <w:gallery w:val="placeholder"/>
        </w:category>
        <w:types>
          <w:type w:val="bbPlcHdr"/>
        </w:types>
        <w:behaviors>
          <w:behavior w:val="content"/>
        </w:behaviors>
        <w:guid w:val="{CD568445-1438-4456-9F70-AD52222F8C7D}"/>
      </w:docPartPr>
      <w:docPartBody>
        <w:p w:rsidR="00B714DA" w:rsidRDefault="00B714DA">
          <w:pPr>
            <w:pStyle w:val="2998C56F399745E09375D65068032A02"/>
          </w:pPr>
          <w:r w:rsidRPr="004D3011">
            <w:t>WEBSITE:</w:t>
          </w:r>
        </w:p>
      </w:docPartBody>
    </w:docPart>
    <w:docPart>
      <w:docPartPr>
        <w:name w:val="34D519B36FE846AA95118941B911B26C"/>
        <w:category>
          <w:name w:val="General"/>
          <w:gallery w:val="placeholder"/>
        </w:category>
        <w:types>
          <w:type w:val="bbPlcHdr"/>
        </w:types>
        <w:behaviors>
          <w:behavior w:val="content"/>
        </w:behaviors>
        <w:guid w:val="{D15EA6B3-F140-491E-BDBB-33B41DC25B0B}"/>
      </w:docPartPr>
      <w:docPartBody>
        <w:p w:rsidR="00B714DA" w:rsidRDefault="00B714DA">
          <w:pPr>
            <w:pStyle w:val="34D519B36FE846AA95118941B911B26C"/>
          </w:pPr>
          <w:r>
            <w:t>Website goes here</w:t>
          </w:r>
        </w:p>
      </w:docPartBody>
    </w:docPart>
    <w:docPart>
      <w:docPartPr>
        <w:name w:val="8634808BBCCD4660AECBEEFFA143381E"/>
        <w:category>
          <w:name w:val="General"/>
          <w:gallery w:val="placeholder"/>
        </w:category>
        <w:types>
          <w:type w:val="bbPlcHdr"/>
        </w:types>
        <w:behaviors>
          <w:behavior w:val="content"/>
        </w:behaviors>
        <w:guid w:val="{1A1E7D86-277B-4761-B1C6-B688D556CDBE}"/>
      </w:docPartPr>
      <w:docPartBody>
        <w:p w:rsidR="00B714DA" w:rsidRDefault="00B714DA">
          <w:pPr>
            <w:pStyle w:val="8634808BBCCD4660AECBEEFFA143381E"/>
          </w:pPr>
          <w:r w:rsidRPr="004D3011">
            <w:t>EMAIL:</w:t>
          </w:r>
        </w:p>
      </w:docPartBody>
    </w:docPart>
    <w:docPart>
      <w:docPartPr>
        <w:name w:val="57D6F80502BF4CD6A0588438C8F9E0B8"/>
        <w:category>
          <w:name w:val="General"/>
          <w:gallery w:val="placeholder"/>
        </w:category>
        <w:types>
          <w:type w:val="bbPlcHdr"/>
        </w:types>
        <w:behaviors>
          <w:behavior w:val="content"/>
        </w:behaviors>
        <w:guid w:val="{A1F45341-A2EC-496C-B84F-EE5D209401E4}"/>
      </w:docPartPr>
      <w:docPartBody>
        <w:p w:rsidR="00B714DA" w:rsidRDefault="00B714DA">
          <w:pPr>
            <w:pStyle w:val="57D6F80502BF4CD6A0588438C8F9E0B8"/>
          </w:pPr>
          <w:r w:rsidRPr="004D3011">
            <w:t>Hobby #1</w:t>
          </w:r>
        </w:p>
      </w:docPartBody>
    </w:docPart>
    <w:docPart>
      <w:docPartPr>
        <w:name w:val="F843EC1B75AB43848EE1B2B822D3AE45"/>
        <w:category>
          <w:name w:val="General"/>
          <w:gallery w:val="placeholder"/>
        </w:category>
        <w:types>
          <w:type w:val="bbPlcHdr"/>
        </w:types>
        <w:behaviors>
          <w:behavior w:val="content"/>
        </w:behaviors>
        <w:guid w:val="{E1DEAD32-7922-45ED-BF0A-0D33C189CA22}"/>
      </w:docPartPr>
      <w:docPartBody>
        <w:p w:rsidR="00B714DA" w:rsidRDefault="00B714DA">
          <w:pPr>
            <w:pStyle w:val="F843EC1B75AB43848EE1B2B822D3AE45"/>
          </w:pPr>
          <w:r w:rsidRPr="004D3011">
            <w:t>Hobby #2</w:t>
          </w:r>
        </w:p>
      </w:docPartBody>
    </w:docPart>
    <w:docPart>
      <w:docPartPr>
        <w:name w:val="29CD0C494E6549979F8E19F77A64B52E"/>
        <w:category>
          <w:name w:val="General"/>
          <w:gallery w:val="placeholder"/>
        </w:category>
        <w:types>
          <w:type w:val="bbPlcHdr"/>
        </w:types>
        <w:behaviors>
          <w:behavior w:val="content"/>
        </w:behaviors>
        <w:guid w:val="{459593DB-D1B0-49FD-9496-41B7124F3BB6}"/>
      </w:docPartPr>
      <w:docPartBody>
        <w:p w:rsidR="00B714DA" w:rsidRDefault="00B714DA">
          <w:pPr>
            <w:pStyle w:val="29CD0C494E6549979F8E19F77A64B52E"/>
          </w:pPr>
          <w:r w:rsidRPr="004D3011">
            <w:t>Hobby #3</w:t>
          </w:r>
        </w:p>
      </w:docPartBody>
    </w:docPart>
    <w:docPart>
      <w:docPartPr>
        <w:name w:val="50D2DADBE1D843D983569230C6419CED"/>
        <w:category>
          <w:name w:val="General"/>
          <w:gallery w:val="placeholder"/>
        </w:category>
        <w:types>
          <w:type w:val="bbPlcHdr"/>
        </w:types>
        <w:behaviors>
          <w:behavior w:val="content"/>
        </w:behaviors>
        <w:guid w:val="{D11D6208-D127-4347-BEF4-2327338B10FD}"/>
      </w:docPartPr>
      <w:docPartBody>
        <w:p w:rsidR="00B714DA" w:rsidRDefault="00B714DA">
          <w:pPr>
            <w:pStyle w:val="50D2DADBE1D843D983569230C6419CED"/>
          </w:pPr>
          <w:r w:rsidRPr="004D3011">
            <w:t>Hobby #4</w:t>
          </w:r>
        </w:p>
      </w:docPartBody>
    </w:docPart>
    <w:docPart>
      <w:docPartPr>
        <w:name w:val="53CED0B0E0A44A9D867A2837CDA8BA1F"/>
        <w:category>
          <w:name w:val="General"/>
          <w:gallery w:val="placeholder"/>
        </w:category>
        <w:types>
          <w:type w:val="bbPlcHdr"/>
        </w:types>
        <w:behaviors>
          <w:behavior w:val="content"/>
        </w:behaviors>
        <w:guid w:val="{EC775298-C986-4AAC-B634-ED3BFDA7C8DE}"/>
      </w:docPartPr>
      <w:docPartBody>
        <w:p w:rsidR="00B714DA" w:rsidRDefault="00B714DA">
          <w:pPr>
            <w:pStyle w:val="53CED0B0E0A44A9D867A2837CDA8BA1F"/>
          </w:pPr>
          <w:r w:rsidRPr="00036450">
            <w:t>EDUCATION</w:t>
          </w:r>
        </w:p>
      </w:docPartBody>
    </w:docPart>
    <w:docPart>
      <w:docPartPr>
        <w:name w:val="B45062C208574A91A924A57D7342E579"/>
        <w:category>
          <w:name w:val="General"/>
          <w:gallery w:val="placeholder"/>
        </w:category>
        <w:types>
          <w:type w:val="bbPlcHdr"/>
        </w:types>
        <w:behaviors>
          <w:behavior w:val="content"/>
        </w:behaviors>
        <w:guid w:val="{C4421002-D1FB-4E84-A1BD-2F4755C86B9C}"/>
      </w:docPartPr>
      <w:docPartBody>
        <w:p w:rsidR="00B714DA" w:rsidRDefault="00B714DA">
          <w:pPr>
            <w:pStyle w:val="B45062C208574A91A924A57D7342E579"/>
          </w:pPr>
          <w:r w:rsidRPr="00036450">
            <w:t>WORK EXPERIENCE</w:t>
          </w:r>
        </w:p>
      </w:docPartBody>
    </w:docPart>
    <w:docPart>
      <w:docPartPr>
        <w:name w:val="BE4CF96E9051489B9B89F8CFDD23E791"/>
        <w:category>
          <w:name w:val="General"/>
          <w:gallery w:val="placeholder"/>
        </w:category>
        <w:types>
          <w:type w:val="bbPlcHdr"/>
        </w:types>
        <w:behaviors>
          <w:behavior w:val="content"/>
        </w:behaviors>
        <w:guid w:val="{C16AAB1C-54D3-4F51-A727-0600CD5563C1}"/>
      </w:docPartPr>
      <w:docPartBody>
        <w:p w:rsidR="00B714DA" w:rsidRDefault="00B714DA">
          <w:pPr>
            <w:pStyle w:val="BE4CF96E9051489B9B89F8CFDD23E791"/>
          </w:pPr>
          <w:r w:rsidRPr="00036450">
            <w:t>[Company Name]</w:t>
          </w:r>
        </w:p>
      </w:docPartBody>
    </w:docPart>
    <w:docPart>
      <w:docPartPr>
        <w:name w:val="4F74379748694ABAB85BF0F9A1D7FDE8"/>
        <w:category>
          <w:name w:val="General"/>
          <w:gallery w:val="placeholder"/>
        </w:category>
        <w:types>
          <w:type w:val="bbPlcHdr"/>
        </w:types>
        <w:behaviors>
          <w:behavior w:val="content"/>
        </w:behaviors>
        <w:guid w:val="{AD89510E-547B-499A-9314-6E0D4587E5FB}"/>
      </w:docPartPr>
      <w:docPartBody>
        <w:p w:rsidR="00B714DA" w:rsidRDefault="00B714DA">
          <w:pPr>
            <w:pStyle w:val="4F74379748694ABAB85BF0F9A1D7FDE8"/>
          </w:pPr>
          <w:r w:rsidRPr="00036450">
            <w:t>[Job Title]</w:t>
          </w:r>
        </w:p>
      </w:docPartBody>
    </w:docPart>
    <w:docPart>
      <w:docPartPr>
        <w:name w:val="4C0DE7F1080E4087A073618D1F4494E0"/>
        <w:category>
          <w:name w:val="General"/>
          <w:gallery w:val="placeholder"/>
        </w:category>
        <w:types>
          <w:type w:val="bbPlcHdr"/>
        </w:types>
        <w:behaviors>
          <w:behavior w:val="content"/>
        </w:behaviors>
        <w:guid w:val="{283FB9C7-16A4-44EC-A247-9B814427DE9A}"/>
      </w:docPartPr>
      <w:docPartBody>
        <w:p w:rsidR="00B714DA" w:rsidRDefault="00B714DA">
          <w:pPr>
            <w:pStyle w:val="4C0DE7F1080E4087A073618D1F4494E0"/>
          </w:pPr>
          <w:r w:rsidRPr="00036450">
            <w:t>[Dates From]</w:t>
          </w:r>
        </w:p>
      </w:docPartBody>
    </w:docPart>
    <w:docPart>
      <w:docPartPr>
        <w:name w:val="4AADDEB8F47A4981A8C44DF10061B4D4"/>
        <w:category>
          <w:name w:val="General"/>
          <w:gallery w:val="placeholder"/>
        </w:category>
        <w:types>
          <w:type w:val="bbPlcHdr"/>
        </w:types>
        <w:behaviors>
          <w:behavior w:val="content"/>
        </w:behaviors>
        <w:guid w:val="{5102A957-4272-4FEF-BEED-D2F29D69D8E7}"/>
      </w:docPartPr>
      <w:docPartBody>
        <w:p w:rsidR="00B714DA" w:rsidRDefault="00B714DA">
          <w:pPr>
            <w:pStyle w:val="4AADDEB8F47A4981A8C44DF10061B4D4"/>
          </w:pPr>
          <w:r w:rsidRPr="00036450">
            <w:t>[To]</w:t>
          </w:r>
        </w:p>
      </w:docPartBody>
    </w:docPart>
    <w:docPart>
      <w:docPartPr>
        <w:name w:val="7B43CEF45EF048F4AD6B978EE2E93A03"/>
        <w:category>
          <w:name w:val="General"/>
          <w:gallery w:val="placeholder"/>
        </w:category>
        <w:types>
          <w:type w:val="bbPlcHdr"/>
        </w:types>
        <w:behaviors>
          <w:behavior w:val="content"/>
        </w:behaviors>
        <w:guid w:val="{9073DC4C-82B9-4562-93C4-CCA4AB639537}"/>
      </w:docPartPr>
      <w:docPartBody>
        <w:p w:rsidR="00B714DA" w:rsidRDefault="00B714DA">
          <w:pPr>
            <w:pStyle w:val="7B43CEF45EF048F4AD6B978EE2E93A03"/>
          </w:pPr>
          <w:r w:rsidRPr="00036450">
            <w:t>[Describe your responsibilities and achievements in terms of impact and results. Use examples but keep in short.]</w:t>
          </w:r>
        </w:p>
      </w:docPartBody>
    </w:docPart>
    <w:docPart>
      <w:docPartPr>
        <w:name w:val="92949E4E56A74F1C9F0010A2869E97BD"/>
        <w:category>
          <w:name w:val="General"/>
          <w:gallery w:val="placeholder"/>
        </w:category>
        <w:types>
          <w:type w:val="bbPlcHdr"/>
        </w:types>
        <w:behaviors>
          <w:behavior w:val="content"/>
        </w:behaviors>
        <w:guid w:val="{234BC5A5-45EB-4C32-A247-904E2F48D051}"/>
      </w:docPartPr>
      <w:docPartBody>
        <w:p w:rsidR="00B714DA" w:rsidRDefault="00B714DA">
          <w:pPr>
            <w:pStyle w:val="92949E4E56A74F1C9F0010A2869E97BD"/>
          </w:pPr>
          <w:r w:rsidRPr="004D3011">
            <w:t>[Company Name]</w:t>
          </w:r>
        </w:p>
      </w:docPartBody>
    </w:docPart>
    <w:docPart>
      <w:docPartPr>
        <w:name w:val="1ADD940468714B2DB9B8A79AA0D7FFD9"/>
        <w:category>
          <w:name w:val="General"/>
          <w:gallery w:val="placeholder"/>
        </w:category>
        <w:types>
          <w:type w:val="bbPlcHdr"/>
        </w:types>
        <w:behaviors>
          <w:behavior w:val="content"/>
        </w:behaviors>
        <w:guid w:val="{55249F28-AD65-4FD1-B2C4-89D6F96E46C0}"/>
      </w:docPartPr>
      <w:docPartBody>
        <w:p w:rsidR="00B714DA" w:rsidRDefault="00B714DA">
          <w:pPr>
            <w:pStyle w:val="1ADD940468714B2DB9B8A79AA0D7FFD9"/>
          </w:pPr>
          <w:r w:rsidRPr="004D3011">
            <w:t>[Job Title]</w:t>
          </w:r>
        </w:p>
      </w:docPartBody>
    </w:docPart>
    <w:docPart>
      <w:docPartPr>
        <w:name w:val="E9CC9FBDB8A94E1AA94B41659EC48836"/>
        <w:category>
          <w:name w:val="General"/>
          <w:gallery w:val="placeholder"/>
        </w:category>
        <w:types>
          <w:type w:val="bbPlcHdr"/>
        </w:types>
        <w:behaviors>
          <w:behavior w:val="content"/>
        </w:behaviors>
        <w:guid w:val="{E9F150B1-3BD7-42B7-9320-225B6F9EC362}"/>
      </w:docPartPr>
      <w:docPartBody>
        <w:p w:rsidR="00B714DA" w:rsidRDefault="00B714DA">
          <w:pPr>
            <w:pStyle w:val="E9CC9FBDB8A94E1AA94B41659EC48836"/>
          </w:pPr>
          <w:r w:rsidRPr="004D3011">
            <w:t>[Dates From]</w:t>
          </w:r>
        </w:p>
      </w:docPartBody>
    </w:docPart>
    <w:docPart>
      <w:docPartPr>
        <w:name w:val="BAFD357DE71E42EFBE87E63558314C98"/>
        <w:category>
          <w:name w:val="General"/>
          <w:gallery w:val="placeholder"/>
        </w:category>
        <w:types>
          <w:type w:val="bbPlcHdr"/>
        </w:types>
        <w:behaviors>
          <w:behavior w:val="content"/>
        </w:behaviors>
        <w:guid w:val="{F30F10E8-2986-4C4C-B8F2-B1CDFBD2A7BC}"/>
      </w:docPartPr>
      <w:docPartBody>
        <w:p w:rsidR="00B714DA" w:rsidRDefault="00B714DA">
          <w:pPr>
            <w:pStyle w:val="BAFD357DE71E42EFBE87E63558314C98"/>
          </w:pPr>
          <w:r w:rsidRPr="004D3011">
            <w:t>[To]</w:t>
          </w:r>
        </w:p>
      </w:docPartBody>
    </w:docPart>
    <w:docPart>
      <w:docPartPr>
        <w:name w:val="4981C9683F994C0E85A9F68AC72A77B6"/>
        <w:category>
          <w:name w:val="General"/>
          <w:gallery w:val="placeholder"/>
        </w:category>
        <w:types>
          <w:type w:val="bbPlcHdr"/>
        </w:types>
        <w:behaviors>
          <w:behavior w:val="content"/>
        </w:behaviors>
        <w:guid w:val="{A49AD454-0B25-412C-A856-F1C24993AD2D}"/>
      </w:docPartPr>
      <w:docPartBody>
        <w:p w:rsidR="00B714DA" w:rsidRDefault="00B714DA">
          <w:pPr>
            <w:pStyle w:val="4981C9683F994C0E85A9F68AC72A77B6"/>
          </w:pPr>
          <w:r w:rsidRPr="004D3011">
            <w:t>[Describe your responsibilities and achievements in terms of impact and results. Use examples but keep in short.]</w:t>
          </w:r>
        </w:p>
      </w:docPartBody>
    </w:docPart>
    <w:docPart>
      <w:docPartPr>
        <w:name w:val="96A1AA40390B40AA9FA848EC5F8E2CD1"/>
        <w:category>
          <w:name w:val="General"/>
          <w:gallery w:val="placeholder"/>
        </w:category>
        <w:types>
          <w:type w:val="bbPlcHdr"/>
        </w:types>
        <w:behaviors>
          <w:behavior w:val="content"/>
        </w:behaviors>
        <w:guid w:val="{822CC6C0-F5EF-47A1-934C-8EE604E83852}"/>
      </w:docPartPr>
      <w:docPartBody>
        <w:p w:rsidR="00B714DA" w:rsidRDefault="00B714DA">
          <w:pPr>
            <w:pStyle w:val="96A1AA40390B40AA9FA848EC5F8E2CD1"/>
          </w:pPr>
          <w:r w:rsidRPr="004D3011">
            <w:t>[Company Name]</w:t>
          </w:r>
        </w:p>
      </w:docPartBody>
    </w:docPart>
    <w:docPart>
      <w:docPartPr>
        <w:name w:val="3DE4B55C5D75406F9EB8BE0A17F32086"/>
        <w:category>
          <w:name w:val="General"/>
          <w:gallery w:val="placeholder"/>
        </w:category>
        <w:types>
          <w:type w:val="bbPlcHdr"/>
        </w:types>
        <w:behaviors>
          <w:behavior w:val="content"/>
        </w:behaviors>
        <w:guid w:val="{16F77FB0-6E3E-4852-8BAF-F4AEABF6E644}"/>
      </w:docPartPr>
      <w:docPartBody>
        <w:p w:rsidR="00B714DA" w:rsidRDefault="00B714DA">
          <w:pPr>
            <w:pStyle w:val="3DE4B55C5D75406F9EB8BE0A17F32086"/>
          </w:pPr>
          <w:r w:rsidRPr="004D3011">
            <w:t>[Job Title]</w:t>
          </w:r>
        </w:p>
      </w:docPartBody>
    </w:docPart>
    <w:docPart>
      <w:docPartPr>
        <w:name w:val="9387AA55C601439CA7BEFB3887ABD432"/>
        <w:category>
          <w:name w:val="General"/>
          <w:gallery w:val="placeholder"/>
        </w:category>
        <w:types>
          <w:type w:val="bbPlcHdr"/>
        </w:types>
        <w:behaviors>
          <w:behavior w:val="content"/>
        </w:behaviors>
        <w:guid w:val="{36E8400E-80C9-4A9D-936D-296D39AFD2D8}"/>
      </w:docPartPr>
      <w:docPartBody>
        <w:p w:rsidR="00B714DA" w:rsidRDefault="00B714DA">
          <w:pPr>
            <w:pStyle w:val="9387AA55C601439CA7BEFB3887ABD432"/>
          </w:pPr>
          <w:r w:rsidRPr="004D3011">
            <w:t>[Dates From]</w:t>
          </w:r>
        </w:p>
      </w:docPartBody>
    </w:docPart>
    <w:docPart>
      <w:docPartPr>
        <w:name w:val="90E7CA6126C441AC8D906E329CEDC94E"/>
        <w:category>
          <w:name w:val="General"/>
          <w:gallery w:val="placeholder"/>
        </w:category>
        <w:types>
          <w:type w:val="bbPlcHdr"/>
        </w:types>
        <w:behaviors>
          <w:behavior w:val="content"/>
        </w:behaviors>
        <w:guid w:val="{8D408674-8F34-46B4-B4CC-2DA32EB505E6}"/>
      </w:docPartPr>
      <w:docPartBody>
        <w:p w:rsidR="00B714DA" w:rsidRDefault="00B714DA">
          <w:pPr>
            <w:pStyle w:val="90E7CA6126C441AC8D906E329CEDC94E"/>
          </w:pPr>
          <w:r w:rsidRPr="004D3011">
            <w:t>[To]</w:t>
          </w:r>
        </w:p>
      </w:docPartBody>
    </w:docPart>
    <w:docPart>
      <w:docPartPr>
        <w:name w:val="2EE69D9F1EA64D5E91BF38C739B0F14F"/>
        <w:category>
          <w:name w:val="General"/>
          <w:gallery w:val="placeholder"/>
        </w:category>
        <w:types>
          <w:type w:val="bbPlcHdr"/>
        </w:types>
        <w:behaviors>
          <w:behavior w:val="content"/>
        </w:behaviors>
        <w:guid w:val="{CDE9AA79-A655-43C9-9779-E46DCB44FC60}"/>
      </w:docPartPr>
      <w:docPartBody>
        <w:p w:rsidR="00B714DA" w:rsidRDefault="00B714DA">
          <w:pPr>
            <w:pStyle w:val="2EE69D9F1EA64D5E91BF38C739B0F14F"/>
          </w:pPr>
          <w:r w:rsidRPr="004D3011">
            <w:t>[Describe your responsibilities and achievements in terms of impact and results. Use examples but keep in short.]</w:t>
          </w:r>
        </w:p>
      </w:docPartBody>
    </w:docPart>
    <w:docPart>
      <w:docPartPr>
        <w:name w:val="F149B4FB3EEC433A9DCDD46D1F9AFAFE"/>
        <w:category>
          <w:name w:val="General"/>
          <w:gallery w:val="placeholder"/>
        </w:category>
        <w:types>
          <w:type w:val="bbPlcHdr"/>
        </w:types>
        <w:behaviors>
          <w:behavior w:val="content"/>
        </w:behaviors>
        <w:guid w:val="{94FAB010-0F4C-471D-967B-C438C5B4DB3A}"/>
      </w:docPartPr>
      <w:docPartBody>
        <w:p w:rsidR="00B714DA" w:rsidRDefault="00B714DA">
          <w:pPr>
            <w:pStyle w:val="F149B4FB3EEC433A9DCDD46D1F9AFAF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DA"/>
    <w:rsid w:val="00587E98"/>
    <w:rsid w:val="00B714DA"/>
    <w:rsid w:val="00C84743"/>
    <w:rsid w:val="00E8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52B6094DD41FF80F3BFCE2302451D">
    <w:name w:val="1AF52B6094DD41FF80F3BFCE2302451D"/>
  </w:style>
  <w:style w:type="paragraph" w:customStyle="1" w:styleId="F9F4E284A091472BBFE1A468C739C9EF">
    <w:name w:val="F9F4E284A091472BBFE1A468C739C9EF"/>
  </w:style>
  <w:style w:type="paragraph" w:customStyle="1" w:styleId="E5FDB2E96C96449B83DC405362560B20">
    <w:name w:val="E5FDB2E96C96449B83DC405362560B20"/>
  </w:style>
  <w:style w:type="paragraph" w:customStyle="1" w:styleId="962FD3176C2A4D06A71F5DE823BAEA68">
    <w:name w:val="962FD3176C2A4D06A71F5DE823BAEA68"/>
  </w:style>
  <w:style w:type="paragraph" w:customStyle="1" w:styleId="CE0ED01D5CE3408AB9426FE877362CAB">
    <w:name w:val="CE0ED01D5CE3408AB9426FE877362CAB"/>
  </w:style>
  <w:style w:type="paragraph" w:customStyle="1" w:styleId="BE2729CC2C0E42A08FEB5ED9FEC6F96A">
    <w:name w:val="BE2729CC2C0E42A08FEB5ED9FEC6F96A"/>
  </w:style>
  <w:style w:type="paragraph" w:customStyle="1" w:styleId="F0B2AAEDBA8E45A58F72DD7F0D8251F2">
    <w:name w:val="F0B2AAEDBA8E45A58F72DD7F0D8251F2"/>
  </w:style>
  <w:style w:type="paragraph" w:customStyle="1" w:styleId="2998C56F399745E09375D65068032A02">
    <w:name w:val="2998C56F399745E09375D65068032A02"/>
  </w:style>
  <w:style w:type="paragraph" w:customStyle="1" w:styleId="34D519B36FE846AA95118941B911B26C">
    <w:name w:val="34D519B36FE846AA95118941B911B26C"/>
  </w:style>
  <w:style w:type="paragraph" w:customStyle="1" w:styleId="8634808BBCCD4660AECBEEFFA143381E">
    <w:name w:val="8634808BBCCD4660AECBEEFFA143381E"/>
  </w:style>
  <w:style w:type="character" w:styleId="Hyperlink">
    <w:name w:val="Hyperlink"/>
    <w:basedOn w:val="DefaultParagraphFont"/>
    <w:uiPriority w:val="99"/>
    <w:unhideWhenUsed/>
    <w:rPr>
      <w:color w:val="C45911" w:themeColor="accent2" w:themeShade="BF"/>
      <w:u w:val="single"/>
    </w:rPr>
  </w:style>
  <w:style w:type="paragraph" w:customStyle="1" w:styleId="F0264CF5C02A4B29887045EC3568C3D5">
    <w:name w:val="F0264CF5C02A4B29887045EC3568C3D5"/>
  </w:style>
  <w:style w:type="paragraph" w:customStyle="1" w:styleId="1F2A55C1A5D9457981724EFB080DBB0F">
    <w:name w:val="1F2A55C1A5D9457981724EFB080DBB0F"/>
  </w:style>
  <w:style w:type="paragraph" w:customStyle="1" w:styleId="57D6F80502BF4CD6A0588438C8F9E0B8">
    <w:name w:val="57D6F80502BF4CD6A0588438C8F9E0B8"/>
  </w:style>
  <w:style w:type="paragraph" w:customStyle="1" w:styleId="F843EC1B75AB43848EE1B2B822D3AE45">
    <w:name w:val="F843EC1B75AB43848EE1B2B822D3AE45"/>
  </w:style>
  <w:style w:type="paragraph" w:customStyle="1" w:styleId="29CD0C494E6549979F8E19F77A64B52E">
    <w:name w:val="29CD0C494E6549979F8E19F77A64B52E"/>
  </w:style>
  <w:style w:type="paragraph" w:customStyle="1" w:styleId="50D2DADBE1D843D983569230C6419CED">
    <w:name w:val="50D2DADBE1D843D983569230C6419CED"/>
  </w:style>
  <w:style w:type="paragraph" w:customStyle="1" w:styleId="53CED0B0E0A44A9D867A2837CDA8BA1F">
    <w:name w:val="53CED0B0E0A44A9D867A2837CDA8BA1F"/>
  </w:style>
  <w:style w:type="paragraph" w:customStyle="1" w:styleId="E692A24B0B5D4A6B9FA3BCA9D4FED62C">
    <w:name w:val="E692A24B0B5D4A6B9FA3BCA9D4FED62C"/>
  </w:style>
  <w:style w:type="paragraph" w:customStyle="1" w:styleId="3E409D54A20C415297B370562A5C08E2">
    <w:name w:val="3E409D54A20C415297B370562A5C08E2"/>
  </w:style>
  <w:style w:type="paragraph" w:customStyle="1" w:styleId="22142A5A574D403185499FBF8A681D28">
    <w:name w:val="22142A5A574D403185499FBF8A681D28"/>
  </w:style>
  <w:style w:type="paragraph" w:customStyle="1" w:styleId="C7C289AAF0374AA18C3077F7C462B6FD">
    <w:name w:val="C7C289AAF0374AA18C3077F7C462B6FD"/>
  </w:style>
  <w:style w:type="paragraph" w:customStyle="1" w:styleId="95A5A357817C4B19A4D82DECA60AA687">
    <w:name w:val="95A5A357817C4B19A4D82DECA60AA687"/>
  </w:style>
  <w:style w:type="paragraph" w:customStyle="1" w:styleId="66D42C8E12A5424C93E83543E56AA0BB">
    <w:name w:val="66D42C8E12A5424C93E83543E56AA0BB"/>
  </w:style>
  <w:style w:type="paragraph" w:customStyle="1" w:styleId="B39157113F1A41D69DB8B6C3AD367A6D">
    <w:name w:val="B39157113F1A41D69DB8B6C3AD367A6D"/>
  </w:style>
  <w:style w:type="paragraph" w:customStyle="1" w:styleId="B45062C208574A91A924A57D7342E579">
    <w:name w:val="B45062C208574A91A924A57D7342E579"/>
  </w:style>
  <w:style w:type="paragraph" w:customStyle="1" w:styleId="BE4CF96E9051489B9B89F8CFDD23E791">
    <w:name w:val="BE4CF96E9051489B9B89F8CFDD23E791"/>
  </w:style>
  <w:style w:type="paragraph" w:customStyle="1" w:styleId="4F74379748694ABAB85BF0F9A1D7FDE8">
    <w:name w:val="4F74379748694ABAB85BF0F9A1D7FDE8"/>
  </w:style>
  <w:style w:type="paragraph" w:customStyle="1" w:styleId="4C0DE7F1080E4087A073618D1F4494E0">
    <w:name w:val="4C0DE7F1080E4087A073618D1F4494E0"/>
  </w:style>
  <w:style w:type="paragraph" w:customStyle="1" w:styleId="4AADDEB8F47A4981A8C44DF10061B4D4">
    <w:name w:val="4AADDEB8F47A4981A8C44DF10061B4D4"/>
  </w:style>
  <w:style w:type="paragraph" w:customStyle="1" w:styleId="7B43CEF45EF048F4AD6B978EE2E93A03">
    <w:name w:val="7B43CEF45EF048F4AD6B978EE2E93A03"/>
  </w:style>
  <w:style w:type="paragraph" w:customStyle="1" w:styleId="92949E4E56A74F1C9F0010A2869E97BD">
    <w:name w:val="92949E4E56A74F1C9F0010A2869E97BD"/>
  </w:style>
  <w:style w:type="paragraph" w:customStyle="1" w:styleId="1ADD940468714B2DB9B8A79AA0D7FFD9">
    <w:name w:val="1ADD940468714B2DB9B8A79AA0D7FFD9"/>
  </w:style>
  <w:style w:type="paragraph" w:customStyle="1" w:styleId="E9CC9FBDB8A94E1AA94B41659EC48836">
    <w:name w:val="E9CC9FBDB8A94E1AA94B41659EC48836"/>
  </w:style>
  <w:style w:type="paragraph" w:customStyle="1" w:styleId="BAFD357DE71E42EFBE87E63558314C98">
    <w:name w:val="BAFD357DE71E42EFBE87E63558314C98"/>
  </w:style>
  <w:style w:type="paragraph" w:customStyle="1" w:styleId="4981C9683F994C0E85A9F68AC72A77B6">
    <w:name w:val="4981C9683F994C0E85A9F68AC72A77B6"/>
  </w:style>
  <w:style w:type="paragraph" w:customStyle="1" w:styleId="96A1AA40390B40AA9FA848EC5F8E2CD1">
    <w:name w:val="96A1AA40390B40AA9FA848EC5F8E2CD1"/>
  </w:style>
  <w:style w:type="paragraph" w:customStyle="1" w:styleId="3DE4B55C5D75406F9EB8BE0A17F32086">
    <w:name w:val="3DE4B55C5D75406F9EB8BE0A17F32086"/>
  </w:style>
  <w:style w:type="paragraph" w:customStyle="1" w:styleId="9387AA55C601439CA7BEFB3887ABD432">
    <w:name w:val="9387AA55C601439CA7BEFB3887ABD432"/>
  </w:style>
  <w:style w:type="paragraph" w:customStyle="1" w:styleId="90E7CA6126C441AC8D906E329CEDC94E">
    <w:name w:val="90E7CA6126C441AC8D906E329CEDC94E"/>
  </w:style>
  <w:style w:type="paragraph" w:customStyle="1" w:styleId="2EE69D9F1EA64D5E91BF38C739B0F14F">
    <w:name w:val="2EE69D9F1EA64D5E91BF38C739B0F14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F149B4FB3EEC433A9DCDD46D1F9AFAFE">
    <w:name w:val="F149B4FB3EEC433A9DCDD46D1F9AF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{14EECF29-C458-4EC2-B015-6470FB5E8713}tf00546271_win32</Template>
  <TotalTime>0</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2024-09-06T13:38:00Z</dcterms:created>
  <dcterms:modified xsi:type="dcterms:W3CDTF">2025-01-11T09:58:00Z</dcterms:modified>
</cp:coreProperties>
</file>